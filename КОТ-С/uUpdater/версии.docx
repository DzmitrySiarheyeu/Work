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526"/>
        <w:gridCol w:w="8045"/>
      </w:tblGrid>
      <w:tr w:rsidR="00395326" w:rsidRPr="00B15942" w:rsidTr="00B15942">
        <w:tc>
          <w:tcPr>
            <w:tcW w:w="1526" w:type="dxa"/>
          </w:tcPr>
          <w:p w:rsidR="00395326" w:rsidRPr="00B15942" w:rsidRDefault="00395326" w:rsidP="00B15942">
            <w:pPr>
              <w:spacing w:after="0" w:line="240" w:lineRule="auto"/>
            </w:pPr>
            <w:r w:rsidRPr="00B15942">
              <w:t>Дата</w:t>
            </w:r>
          </w:p>
        </w:tc>
        <w:tc>
          <w:tcPr>
            <w:tcW w:w="8045" w:type="dxa"/>
          </w:tcPr>
          <w:p w:rsidR="00395326" w:rsidRPr="004574E4" w:rsidRDefault="00395326" w:rsidP="00B15942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XX.XX.XX</w:t>
            </w:r>
          </w:p>
        </w:tc>
      </w:tr>
      <w:tr w:rsidR="00395326" w:rsidRPr="00B15942" w:rsidTr="00B15942">
        <w:tc>
          <w:tcPr>
            <w:tcW w:w="1526" w:type="dxa"/>
          </w:tcPr>
          <w:p w:rsidR="00395326" w:rsidRPr="00B15942" w:rsidRDefault="00395326" w:rsidP="00B15942">
            <w:pPr>
              <w:spacing w:after="0" w:line="240" w:lineRule="auto"/>
            </w:pPr>
            <w:r w:rsidRPr="00B15942">
              <w:t>Версия</w:t>
            </w:r>
          </w:p>
        </w:tc>
        <w:tc>
          <w:tcPr>
            <w:tcW w:w="8045" w:type="dxa"/>
          </w:tcPr>
          <w:p w:rsidR="00395326" w:rsidRPr="00B15942" w:rsidRDefault="00395326" w:rsidP="00B15942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  <w:r w:rsidRPr="00B15942">
              <w:rPr>
                <w:b/>
                <w:lang w:val="en-US"/>
              </w:rPr>
              <w:t>.1.0</w:t>
            </w:r>
          </w:p>
        </w:tc>
      </w:tr>
      <w:tr w:rsidR="00395326" w:rsidRPr="004574E4" w:rsidTr="00B15942">
        <w:tc>
          <w:tcPr>
            <w:tcW w:w="1526" w:type="dxa"/>
          </w:tcPr>
          <w:p w:rsidR="00395326" w:rsidRPr="00B15942" w:rsidRDefault="00395326" w:rsidP="00B15942">
            <w:pPr>
              <w:spacing w:after="0" w:line="240" w:lineRule="auto"/>
            </w:pPr>
            <w:r w:rsidRPr="00B15942">
              <w:t>Добавлено</w:t>
            </w:r>
          </w:p>
        </w:tc>
        <w:tc>
          <w:tcPr>
            <w:tcW w:w="8045" w:type="dxa"/>
          </w:tcPr>
          <w:p w:rsidR="00395326" w:rsidRDefault="00395326" w:rsidP="00286044">
            <w:pPr>
              <w:numPr>
                <w:ilvl w:val="0"/>
                <w:numId w:val="7"/>
              </w:numPr>
              <w:spacing w:after="0" w:line="240" w:lineRule="auto"/>
              <w:ind w:left="0" w:firstLine="0"/>
            </w:pPr>
            <w:r>
              <w:t>Изменен и улучшен интерфейс.</w:t>
            </w:r>
          </w:p>
          <w:p w:rsidR="00395326" w:rsidRDefault="00395326" w:rsidP="00BC5599">
            <w:pPr>
              <w:numPr>
                <w:ilvl w:val="0"/>
                <w:numId w:val="7"/>
              </w:numPr>
              <w:spacing w:after="0" w:line="240" w:lineRule="auto"/>
              <w:ind w:left="0" w:firstLine="0"/>
            </w:pPr>
            <w:r>
              <w:t>Добавлены настройки для загрузчика (адреса перехода, паролей, настройки скоростей…).</w:t>
            </w:r>
          </w:p>
          <w:p w:rsidR="00395326" w:rsidRPr="00BA2664" w:rsidRDefault="00395326" w:rsidP="00BC5599">
            <w:pPr>
              <w:numPr>
                <w:ilvl w:val="0"/>
                <w:numId w:val="7"/>
              </w:numPr>
              <w:spacing w:after="0" w:line="240" w:lineRule="auto"/>
              <w:ind w:left="0" w:firstLine="0"/>
            </w:pPr>
            <w:r>
              <w:t>Для Full Chip Erase добавлен защитный пароль.</w:t>
            </w:r>
          </w:p>
        </w:tc>
      </w:tr>
      <w:tr w:rsidR="00395326" w:rsidRPr="00B15942" w:rsidTr="00B15942">
        <w:tc>
          <w:tcPr>
            <w:tcW w:w="1526" w:type="dxa"/>
          </w:tcPr>
          <w:p w:rsidR="00395326" w:rsidRPr="00B15942" w:rsidRDefault="00395326" w:rsidP="00B15942">
            <w:pPr>
              <w:spacing w:after="0" w:line="240" w:lineRule="auto"/>
            </w:pPr>
            <w:r w:rsidRPr="00B15942">
              <w:t>Исправлено</w:t>
            </w:r>
          </w:p>
        </w:tc>
        <w:tc>
          <w:tcPr>
            <w:tcW w:w="8045" w:type="dxa"/>
          </w:tcPr>
          <w:p w:rsidR="00395326" w:rsidRPr="00B15942" w:rsidRDefault="00395326" w:rsidP="00B15942">
            <w:pPr>
              <w:spacing w:after="0" w:line="240" w:lineRule="auto"/>
              <w:rPr>
                <w:lang w:val="en-US"/>
              </w:rPr>
            </w:pPr>
          </w:p>
        </w:tc>
      </w:tr>
    </w:tbl>
    <w:p w:rsidR="00395326" w:rsidRDefault="00395326" w:rsidP="007637DD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526"/>
        <w:gridCol w:w="8045"/>
      </w:tblGrid>
      <w:tr w:rsidR="00395326" w:rsidRPr="00B15942" w:rsidTr="00B15942">
        <w:tc>
          <w:tcPr>
            <w:tcW w:w="1526" w:type="dxa"/>
          </w:tcPr>
          <w:p w:rsidR="00395326" w:rsidRPr="00B15942" w:rsidRDefault="00395326" w:rsidP="00B15942">
            <w:pPr>
              <w:spacing w:after="0" w:line="240" w:lineRule="auto"/>
            </w:pPr>
            <w:r w:rsidRPr="00B15942">
              <w:t>Дата</w:t>
            </w:r>
          </w:p>
        </w:tc>
        <w:tc>
          <w:tcPr>
            <w:tcW w:w="8045" w:type="dxa"/>
          </w:tcPr>
          <w:p w:rsidR="00395326" w:rsidRPr="004574E4" w:rsidRDefault="00395326" w:rsidP="00B15942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16.04.2013</w:t>
            </w:r>
          </w:p>
        </w:tc>
      </w:tr>
      <w:tr w:rsidR="00395326" w:rsidRPr="00B15942" w:rsidTr="00B15942">
        <w:tc>
          <w:tcPr>
            <w:tcW w:w="1526" w:type="dxa"/>
          </w:tcPr>
          <w:p w:rsidR="00395326" w:rsidRPr="00B15942" w:rsidRDefault="00395326" w:rsidP="00B15942">
            <w:pPr>
              <w:spacing w:after="0" w:line="240" w:lineRule="auto"/>
            </w:pPr>
            <w:r w:rsidRPr="00B15942">
              <w:t>Версия</w:t>
            </w:r>
          </w:p>
        </w:tc>
        <w:tc>
          <w:tcPr>
            <w:tcW w:w="8045" w:type="dxa"/>
          </w:tcPr>
          <w:p w:rsidR="00395326" w:rsidRPr="004574E4" w:rsidRDefault="00395326" w:rsidP="004574E4">
            <w:pPr>
              <w:tabs>
                <w:tab w:val="left" w:pos="898"/>
              </w:tabs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1.1.1</w:t>
            </w:r>
          </w:p>
        </w:tc>
      </w:tr>
      <w:tr w:rsidR="00395326" w:rsidRPr="004574E4" w:rsidTr="00B15942">
        <w:tc>
          <w:tcPr>
            <w:tcW w:w="1526" w:type="dxa"/>
          </w:tcPr>
          <w:p w:rsidR="00395326" w:rsidRPr="00B15942" w:rsidRDefault="00395326" w:rsidP="00B15942">
            <w:pPr>
              <w:spacing w:after="0" w:line="240" w:lineRule="auto"/>
            </w:pPr>
            <w:r w:rsidRPr="00B15942">
              <w:t>Добавлено</w:t>
            </w:r>
          </w:p>
        </w:tc>
        <w:tc>
          <w:tcPr>
            <w:tcW w:w="8045" w:type="dxa"/>
          </w:tcPr>
          <w:p w:rsidR="00395326" w:rsidRPr="00AD64FE" w:rsidRDefault="00395326" w:rsidP="0010135B">
            <w:pPr>
              <w:spacing w:after="0" w:line="240" w:lineRule="auto"/>
            </w:pPr>
            <w:r>
              <w:t>Ответ от устройства при переходе на загрузчик не обязателен.</w:t>
            </w:r>
          </w:p>
        </w:tc>
      </w:tr>
      <w:tr w:rsidR="00395326" w:rsidRPr="00B15942" w:rsidTr="00B15942">
        <w:tc>
          <w:tcPr>
            <w:tcW w:w="1526" w:type="dxa"/>
          </w:tcPr>
          <w:p w:rsidR="00395326" w:rsidRPr="00B15942" w:rsidRDefault="00395326" w:rsidP="00B15942">
            <w:pPr>
              <w:spacing w:after="0" w:line="240" w:lineRule="auto"/>
            </w:pPr>
            <w:r w:rsidRPr="00B15942">
              <w:t>Исправлено</w:t>
            </w:r>
          </w:p>
        </w:tc>
        <w:tc>
          <w:tcPr>
            <w:tcW w:w="8045" w:type="dxa"/>
          </w:tcPr>
          <w:p w:rsidR="00395326" w:rsidRPr="00B15942" w:rsidRDefault="00395326" w:rsidP="00AD64FE">
            <w:pPr>
              <w:spacing w:after="0" w:line="240" w:lineRule="auto"/>
            </w:pPr>
          </w:p>
        </w:tc>
      </w:tr>
    </w:tbl>
    <w:p w:rsidR="00395326" w:rsidRDefault="00395326" w:rsidP="007637DD">
      <w:pPr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526"/>
        <w:gridCol w:w="8045"/>
      </w:tblGrid>
      <w:tr w:rsidR="00395326" w:rsidRPr="00B15942" w:rsidTr="001555C2">
        <w:tc>
          <w:tcPr>
            <w:tcW w:w="1526" w:type="dxa"/>
          </w:tcPr>
          <w:p w:rsidR="00395326" w:rsidRPr="00B15942" w:rsidRDefault="00395326" w:rsidP="001555C2">
            <w:pPr>
              <w:spacing w:after="0" w:line="240" w:lineRule="auto"/>
            </w:pPr>
            <w:r w:rsidRPr="00B15942">
              <w:t>Дата</w:t>
            </w:r>
          </w:p>
        </w:tc>
        <w:tc>
          <w:tcPr>
            <w:tcW w:w="8045" w:type="dxa"/>
          </w:tcPr>
          <w:p w:rsidR="00395326" w:rsidRPr="004574E4" w:rsidRDefault="00395326" w:rsidP="001555C2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02.07.2013</w:t>
            </w:r>
          </w:p>
        </w:tc>
      </w:tr>
      <w:tr w:rsidR="00395326" w:rsidRPr="00B15942" w:rsidTr="001555C2">
        <w:tc>
          <w:tcPr>
            <w:tcW w:w="1526" w:type="dxa"/>
          </w:tcPr>
          <w:p w:rsidR="00395326" w:rsidRPr="00B15942" w:rsidRDefault="00395326" w:rsidP="001555C2">
            <w:pPr>
              <w:spacing w:after="0" w:line="240" w:lineRule="auto"/>
            </w:pPr>
            <w:r w:rsidRPr="00B15942">
              <w:t>Версия</w:t>
            </w:r>
          </w:p>
        </w:tc>
        <w:tc>
          <w:tcPr>
            <w:tcW w:w="8045" w:type="dxa"/>
          </w:tcPr>
          <w:p w:rsidR="00395326" w:rsidRPr="004574E4" w:rsidRDefault="00395326" w:rsidP="001555C2">
            <w:pPr>
              <w:tabs>
                <w:tab w:val="left" w:pos="898"/>
              </w:tabs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1.1.2</w:t>
            </w:r>
          </w:p>
        </w:tc>
      </w:tr>
      <w:tr w:rsidR="00395326" w:rsidRPr="004574E4" w:rsidTr="001555C2">
        <w:tc>
          <w:tcPr>
            <w:tcW w:w="1526" w:type="dxa"/>
          </w:tcPr>
          <w:p w:rsidR="00395326" w:rsidRPr="00B15942" w:rsidRDefault="00395326" w:rsidP="001555C2">
            <w:pPr>
              <w:spacing w:after="0" w:line="240" w:lineRule="auto"/>
            </w:pPr>
            <w:r w:rsidRPr="00B15942">
              <w:t>Добавлено</w:t>
            </w:r>
          </w:p>
        </w:tc>
        <w:tc>
          <w:tcPr>
            <w:tcW w:w="8045" w:type="dxa"/>
          </w:tcPr>
          <w:p w:rsidR="00395326" w:rsidRPr="00AD64FE" w:rsidRDefault="00395326" w:rsidP="001555C2">
            <w:pPr>
              <w:spacing w:after="0" w:line="240" w:lineRule="auto"/>
            </w:pPr>
          </w:p>
        </w:tc>
      </w:tr>
      <w:tr w:rsidR="00395326" w:rsidRPr="00B15942" w:rsidTr="001555C2">
        <w:tc>
          <w:tcPr>
            <w:tcW w:w="1526" w:type="dxa"/>
          </w:tcPr>
          <w:p w:rsidR="00395326" w:rsidRPr="00B15942" w:rsidRDefault="00395326" w:rsidP="001555C2">
            <w:pPr>
              <w:spacing w:after="0" w:line="240" w:lineRule="auto"/>
            </w:pPr>
            <w:r w:rsidRPr="00B15942">
              <w:t>Исправлено</w:t>
            </w:r>
          </w:p>
        </w:tc>
        <w:tc>
          <w:tcPr>
            <w:tcW w:w="8045" w:type="dxa"/>
          </w:tcPr>
          <w:p w:rsidR="00395326" w:rsidRPr="007765D2" w:rsidRDefault="00395326" w:rsidP="001555C2">
            <w:pPr>
              <w:spacing w:after="0" w:line="240" w:lineRule="auto"/>
              <w:rPr>
                <w:lang w:val="en-US"/>
              </w:rPr>
            </w:pPr>
            <w:r>
              <w:t>Не работал Full Chip Erase.</w:t>
            </w:r>
          </w:p>
        </w:tc>
      </w:tr>
    </w:tbl>
    <w:p w:rsidR="00395326" w:rsidRPr="007765D2" w:rsidRDefault="00395326" w:rsidP="007637DD">
      <w:pPr>
        <w:rPr>
          <w:lang w:val="en-US"/>
        </w:rPr>
      </w:pPr>
    </w:p>
    <w:sectPr w:rsidR="00395326" w:rsidRPr="007765D2" w:rsidSect="00077B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559ED"/>
    <w:multiLevelType w:val="hybridMultilevel"/>
    <w:tmpl w:val="3D8A3502"/>
    <w:lvl w:ilvl="0" w:tplc="AAF4F8EC">
      <w:start w:val="1"/>
      <w:numFmt w:val="decimal"/>
      <w:suff w:val="space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36145EB4"/>
    <w:multiLevelType w:val="hybridMultilevel"/>
    <w:tmpl w:val="3D8A3502"/>
    <w:lvl w:ilvl="0" w:tplc="AAF4F8EC">
      <w:start w:val="1"/>
      <w:numFmt w:val="decimal"/>
      <w:suff w:val="space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E5B6393"/>
    <w:multiLevelType w:val="hybridMultilevel"/>
    <w:tmpl w:val="682CC27E"/>
    <w:lvl w:ilvl="0" w:tplc="A5C63CCA">
      <w:start w:val="1"/>
      <w:numFmt w:val="decimal"/>
      <w:suff w:val="space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41077B31"/>
    <w:multiLevelType w:val="hybridMultilevel"/>
    <w:tmpl w:val="9D16EA42"/>
    <w:lvl w:ilvl="0" w:tplc="39C2320A">
      <w:start w:val="1"/>
      <w:numFmt w:val="decimal"/>
      <w:lvlText w:val="%1)"/>
      <w:lvlJc w:val="left"/>
      <w:pPr>
        <w:tabs>
          <w:tab w:val="num" w:pos="357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42336FEF"/>
    <w:multiLevelType w:val="hybridMultilevel"/>
    <w:tmpl w:val="0978C068"/>
    <w:lvl w:ilvl="0" w:tplc="39C2320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4AF269F1"/>
    <w:multiLevelType w:val="hybridMultilevel"/>
    <w:tmpl w:val="3BB035B4"/>
    <w:lvl w:ilvl="0" w:tplc="0F6E3770">
      <w:start w:val="2"/>
      <w:numFmt w:val="bullet"/>
      <w:lvlText w:val="–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0E299D"/>
    <w:multiLevelType w:val="hybridMultilevel"/>
    <w:tmpl w:val="16E6F940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699304B1"/>
    <w:multiLevelType w:val="hybridMultilevel"/>
    <w:tmpl w:val="0EECB6C4"/>
    <w:lvl w:ilvl="0" w:tplc="39C2320A">
      <w:start w:val="1"/>
      <w:numFmt w:val="decimal"/>
      <w:lvlText w:val="%1)"/>
      <w:lvlJc w:val="left"/>
      <w:pPr>
        <w:tabs>
          <w:tab w:val="num" w:pos="357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77344B40"/>
    <w:multiLevelType w:val="hybridMultilevel"/>
    <w:tmpl w:val="3D8A3502"/>
    <w:lvl w:ilvl="0" w:tplc="AAF4F8EC">
      <w:start w:val="1"/>
      <w:numFmt w:val="decimal"/>
      <w:suff w:val="space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78133968"/>
    <w:multiLevelType w:val="multilevel"/>
    <w:tmpl w:val="0EF6665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0"/>
  </w:num>
  <w:num w:numId="5">
    <w:abstractNumId w:val="1"/>
  </w:num>
  <w:num w:numId="6">
    <w:abstractNumId w:val="2"/>
  </w:num>
  <w:num w:numId="7">
    <w:abstractNumId w:val="7"/>
  </w:num>
  <w:num w:numId="8">
    <w:abstractNumId w:val="9"/>
  </w:num>
  <w:num w:numId="9">
    <w:abstractNumId w:val="3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637DD"/>
    <w:rsid w:val="00046AF1"/>
    <w:rsid w:val="00075E78"/>
    <w:rsid w:val="00077BE6"/>
    <w:rsid w:val="000A1219"/>
    <w:rsid w:val="0010135B"/>
    <w:rsid w:val="00124BC4"/>
    <w:rsid w:val="001555C2"/>
    <w:rsid w:val="001D10E8"/>
    <w:rsid w:val="00265F78"/>
    <w:rsid w:val="00286044"/>
    <w:rsid w:val="00295515"/>
    <w:rsid w:val="002A109B"/>
    <w:rsid w:val="002E492F"/>
    <w:rsid w:val="0030332A"/>
    <w:rsid w:val="00317F59"/>
    <w:rsid w:val="00395326"/>
    <w:rsid w:val="003C25C4"/>
    <w:rsid w:val="0043188D"/>
    <w:rsid w:val="00431CB5"/>
    <w:rsid w:val="0044634B"/>
    <w:rsid w:val="004574E4"/>
    <w:rsid w:val="00505E65"/>
    <w:rsid w:val="005B5801"/>
    <w:rsid w:val="005D4364"/>
    <w:rsid w:val="006830B6"/>
    <w:rsid w:val="0070543B"/>
    <w:rsid w:val="007637DD"/>
    <w:rsid w:val="007765D2"/>
    <w:rsid w:val="008A619F"/>
    <w:rsid w:val="00976B26"/>
    <w:rsid w:val="009848C8"/>
    <w:rsid w:val="009A2D77"/>
    <w:rsid w:val="009E1602"/>
    <w:rsid w:val="00A049BC"/>
    <w:rsid w:val="00AC2C22"/>
    <w:rsid w:val="00AD64FE"/>
    <w:rsid w:val="00B15942"/>
    <w:rsid w:val="00B53DBD"/>
    <w:rsid w:val="00B71008"/>
    <w:rsid w:val="00BA2664"/>
    <w:rsid w:val="00BB00AD"/>
    <w:rsid w:val="00BC5599"/>
    <w:rsid w:val="00C612C6"/>
    <w:rsid w:val="00CA652B"/>
    <w:rsid w:val="00D26F6B"/>
    <w:rsid w:val="00D67849"/>
    <w:rsid w:val="00DD6593"/>
    <w:rsid w:val="00E878EE"/>
    <w:rsid w:val="00E96E8D"/>
    <w:rsid w:val="00EC2020"/>
    <w:rsid w:val="00EC6EA9"/>
    <w:rsid w:val="00EE64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BE6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List1">
    <w:name w:val="Light List1"/>
    <w:uiPriority w:val="99"/>
    <w:rsid w:val="007637DD"/>
    <w:rPr>
      <w:sz w:val="20"/>
      <w:szCs w:val="20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7637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637DD"/>
    <w:rPr>
      <w:rFonts w:ascii="Tahoma" w:hAnsi="Tahoma" w:cs="Tahoma"/>
      <w:sz w:val="16"/>
      <w:szCs w:val="16"/>
    </w:rPr>
  </w:style>
  <w:style w:type="table" w:styleId="LightList-Accent3">
    <w:name w:val="Light List Accent 3"/>
    <w:basedOn w:val="TableNormal"/>
    <w:uiPriority w:val="99"/>
    <w:rsid w:val="007637DD"/>
    <w:rPr>
      <w:sz w:val="20"/>
      <w:szCs w:val="20"/>
      <w:lang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TableGrid">
    <w:name w:val="Table Grid"/>
    <w:basedOn w:val="TableNormal"/>
    <w:uiPriority w:val="99"/>
    <w:rsid w:val="007637DD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BB00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</TotalTime>
  <Pages>1</Pages>
  <Words>61</Words>
  <Characters>354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Дата</dc:title>
  <dc:subject/>
  <dc:creator>Роман Александрович Ковалевский</dc:creator>
  <cp:keywords/>
  <dc:description/>
  <cp:lastModifiedBy>User</cp:lastModifiedBy>
  <cp:revision>12</cp:revision>
  <dcterms:created xsi:type="dcterms:W3CDTF">2013-04-16T07:50:00Z</dcterms:created>
  <dcterms:modified xsi:type="dcterms:W3CDTF">2013-07-02T06:39:00Z</dcterms:modified>
</cp:coreProperties>
</file>